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0E" w:rsidRPr="00771C72" w:rsidRDefault="00472D0E" w:rsidP="00506044">
      <w:pPr>
        <w:jc w:val="center"/>
        <w:rPr>
          <w:rFonts w:ascii="Cambria" w:hAnsi="Cambria"/>
          <w:b/>
          <w:sz w:val="22"/>
          <w:szCs w:val="22"/>
        </w:rPr>
      </w:pPr>
      <w:r w:rsidRPr="00771C72">
        <w:rPr>
          <w:rFonts w:ascii="Cambria" w:hAnsi="Cambria"/>
          <w:b/>
          <w:sz w:val="22"/>
          <w:szCs w:val="22"/>
        </w:rPr>
        <w:t>Nanodrop Protocol</w:t>
      </w:r>
    </w:p>
    <w:p w:rsidR="00472D0E" w:rsidRPr="00771C72" w:rsidRDefault="00472D0E">
      <w:pPr>
        <w:rPr>
          <w:rFonts w:ascii="Cambria" w:hAnsi="Cambria"/>
          <w:sz w:val="22"/>
          <w:szCs w:val="22"/>
        </w:rPr>
      </w:pPr>
    </w:p>
    <w:p w:rsidR="00472D0E" w:rsidRPr="00771C72" w:rsidRDefault="00472D0E">
      <w:p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Purpose: Determine DNA quality and quantity.</w:t>
      </w:r>
    </w:p>
    <w:p w:rsidR="00472D0E" w:rsidRPr="00771C72" w:rsidRDefault="00472D0E">
      <w:pPr>
        <w:rPr>
          <w:rFonts w:ascii="Cambria" w:hAnsi="Cambria"/>
          <w:sz w:val="22"/>
          <w:szCs w:val="22"/>
        </w:rPr>
      </w:pPr>
    </w:p>
    <w:p w:rsidR="00472D0E" w:rsidRPr="00771C72" w:rsidRDefault="00822677">
      <w:pPr>
        <w:rPr>
          <w:rFonts w:ascii="Cambria" w:hAnsi="Cambria"/>
          <w:b/>
          <w:sz w:val="22"/>
          <w:szCs w:val="22"/>
        </w:rPr>
      </w:pPr>
      <w:r w:rsidRPr="00822677">
        <w:rPr>
          <w:rFonts w:ascii="Cambria" w:hAnsi="Cambria"/>
          <w:b/>
          <w:sz w:val="22"/>
          <w:szCs w:val="22"/>
        </w:rPr>
        <w:t xml:space="preserve">Note: </w:t>
      </w:r>
      <w:r w:rsidR="00472D0E" w:rsidRPr="00822677">
        <w:rPr>
          <w:rFonts w:ascii="Cambria" w:hAnsi="Cambria"/>
          <w:b/>
          <w:sz w:val="22"/>
          <w:szCs w:val="22"/>
        </w:rPr>
        <w:t>Always</w:t>
      </w:r>
      <w:r w:rsidR="00472D0E" w:rsidRPr="00771C72">
        <w:rPr>
          <w:rFonts w:ascii="Cambria" w:hAnsi="Cambria"/>
          <w:b/>
          <w:sz w:val="22"/>
          <w:szCs w:val="22"/>
        </w:rPr>
        <w:t xml:space="preserve"> wear gloves when using the Nanodrop PC.</w:t>
      </w:r>
    </w:p>
    <w:p w:rsidR="008E39C9" w:rsidRPr="00771C72" w:rsidRDefault="008E39C9">
      <w:pPr>
        <w:rPr>
          <w:rFonts w:ascii="Cambria" w:hAnsi="Cambria"/>
          <w:sz w:val="22"/>
          <w:szCs w:val="22"/>
        </w:rPr>
      </w:pPr>
    </w:p>
    <w:p w:rsidR="00821F13" w:rsidRPr="00771C72" w:rsidRDefault="008E39C9">
      <w:p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Protocol</w:t>
      </w:r>
    </w:p>
    <w:p w:rsidR="008E39C9" w:rsidRPr="00771C72" w:rsidRDefault="00821F13" w:rsidP="008E39C9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Measure Samples:</w:t>
      </w:r>
      <w:bookmarkStart w:id="0" w:name="_GoBack"/>
      <w:bookmarkEnd w:id="0"/>
    </w:p>
    <w:p w:rsidR="008E39C9" w:rsidRPr="00771C72" w:rsidRDefault="00472D0E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 xml:space="preserve">Open </w:t>
      </w:r>
      <w:r w:rsidR="00B931FA" w:rsidRPr="00771C72">
        <w:rPr>
          <w:rFonts w:ascii="Cambria" w:hAnsi="Cambria"/>
          <w:sz w:val="22"/>
          <w:szCs w:val="22"/>
        </w:rPr>
        <w:t xml:space="preserve">the </w:t>
      </w:r>
      <w:r w:rsidRPr="00771C72">
        <w:rPr>
          <w:rFonts w:ascii="Cambria" w:hAnsi="Cambria"/>
          <w:sz w:val="22"/>
          <w:szCs w:val="22"/>
        </w:rPr>
        <w:t xml:space="preserve">ND-1000 </w:t>
      </w:r>
      <w:r w:rsidR="00B931FA" w:rsidRPr="00771C72">
        <w:rPr>
          <w:rFonts w:ascii="Cambria" w:hAnsi="Cambria"/>
          <w:sz w:val="22"/>
          <w:szCs w:val="22"/>
        </w:rPr>
        <w:t xml:space="preserve">program </w:t>
      </w:r>
      <w:r w:rsidRPr="00771C72">
        <w:rPr>
          <w:rFonts w:ascii="Cambria" w:hAnsi="Cambria"/>
          <w:sz w:val="22"/>
          <w:szCs w:val="22"/>
        </w:rPr>
        <w:t>and select nucleic acid.</w:t>
      </w:r>
    </w:p>
    <w:p w:rsidR="008E39C9" w:rsidRPr="00771C72" w:rsidRDefault="00B931FA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 xml:space="preserve">Open arm and pipette 2ul of </w:t>
      </w:r>
      <w:proofErr w:type="spellStart"/>
      <w:r w:rsidRPr="00771C72">
        <w:rPr>
          <w:rFonts w:ascii="Cambria" w:hAnsi="Cambria"/>
          <w:sz w:val="22"/>
          <w:szCs w:val="22"/>
        </w:rPr>
        <w:t>M</w:t>
      </w:r>
      <w:r w:rsidR="00472D0E" w:rsidRPr="00771C72">
        <w:rPr>
          <w:rFonts w:ascii="Cambria" w:hAnsi="Cambria"/>
          <w:sz w:val="22"/>
          <w:szCs w:val="22"/>
        </w:rPr>
        <w:t>illiQ</w:t>
      </w:r>
      <w:proofErr w:type="spellEnd"/>
      <w:r w:rsidR="00472D0E" w:rsidRPr="00771C72">
        <w:rPr>
          <w:rFonts w:ascii="Cambria" w:hAnsi="Cambria"/>
          <w:sz w:val="22"/>
          <w:szCs w:val="22"/>
        </w:rPr>
        <w:t xml:space="preserve"> water onto the spec.</w:t>
      </w:r>
    </w:p>
    <w:p w:rsidR="008E39C9" w:rsidRPr="00771C72" w:rsidRDefault="007123E1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Pipette carefully into center of plate.</w:t>
      </w:r>
    </w:p>
    <w:p w:rsidR="008E39C9" w:rsidRPr="00771C72" w:rsidRDefault="00472D0E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proofErr w:type="spellStart"/>
      <w:r w:rsidRPr="00771C72">
        <w:rPr>
          <w:rFonts w:ascii="Cambria" w:hAnsi="Cambria"/>
          <w:sz w:val="22"/>
          <w:szCs w:val="22"/>
        </w:rPr>
        <w:t>MilliQ</w:t>
      </w:r>
      <w:proofErr w:type="spellEnd"/>
      <w:r w:rsidRPr="00771C72">
        <w:rPr>
          <w:rFonts w:ascii="Cambria" w:hAnsi="Cambria"/>
          <w:sz w:val="22"/>
          <w:szCs w:val="22"/>
        </w:rPr>
        <w:t xml:space="preserve"> water can be found on the shelf above the computer.</w:t>
      </w:r>
    </w:p>
    <w:p w:rsidR="008E39C9" w:rsidRPr="00771C72" w:rsidRDefault="007123E1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Carefully lower arm and ensure drop of liquid in caught between top and bottom sensors.</w:t>
      </w:r>
    </w:p>
    <w:p w:rsidR="008E39C9" w:rsidRPr="00771C72" w:rsidRDefault="00B931FA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Do not drop the arm as t</w:t>
      </w:r>
      <w:r w:rsidR="007123E1" w:rsidRPr="00771C72">
        <w:rPr>
          <w:rFonts w:ascii="Cambria" w:hAnsi="Cambria"/>
          <w:sz w:val="22"/>
          <w:szCs w:val="22"/>
        </w:rPr>
        <w:t>his can damage the sensor.</w:t>
      </w:r>
    </w:p>
    <w:p w:rsidR="008E39C9" w:rsidRPr="00771C72" w:rsidRDefault="007123E1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Click “OK” on the computer screen pop-up that instructs you to measure water.</w:t>
      </w:r>
    </w:p>
    <w:p w:rsidR="008E39C9" w:rsidRPr="00771C72" w:rsidRDefault="007123E1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W</w:t>
      </w:r>
      <w:r w:rsidR="008424E8" w:rsidRPr="00771C72">
        <w:rPr>
          <w:rFonts w:ascii="Cambria" w:hAnsi="Cambria"/>
          <w:sz w:val="22"/>
          <w:szCs w:val="22"/>
        </w:rPr>
        <w:t xml:space="preserve">ipe both sensors with </w:t>
      </w:r>
      <w:proofErr w:type="spellStart"/>
      <w:r w:rsidR="00E84685" w:rsidRPr="00771C72">
        <w:rPr>
          <w:rFonts w:ascii="Cambria" w:hAnsi="Cambria"/>
          <w:sz w:val="22"/>
          <w:szCs w:val="22"/>
        </w:rPr>
        <w:t>kim</w:t>
      </w:r>
      <w:proofErr w:type="spellEnd"/>
      <w:r w:rsidR="00E84685" w:rsidRPr="00771C72">
        <w:rPr>
          <w:rFonts w:ascii="Cambria" w:hAnsi="Cambria"/>
          <w:sz w:val="22"/>
          <w:szCs w:val="22"/>
        </w:rPr>
        <w:t>-wipe</w:t>
      </w:r>
      <w:r w:rsidR="008424E8" w:rsidRPr="00771C72">
        <w:rPr>
          <w:rFonts w:ascii="Cambria" w:hAnsi="Cambria"/>
          <w:sz w:val="22"/>
          <w:szCs w:val="22"/>
        </w:rPr>
        <w:t>.</w:t>
      </w:r>
    </w:p>
    <w:p w:rsidR="008E39C9" w:rsidRPr="00771C72" w:rsidRDefault="008424E8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 xml:space="preserve">Measure </w:t>
      </w:r>
      <w:r w:rsidR="001A1981" w:rsidRPr="00771C72">
        <w:rPr>
          <w:rFonts w:ascii="Cambria" w:hAnsi="Cambria"/>
          <w:sz w:val="22"/>
          <w:szCs w:val="22"/>
        </w:rPr>
        <w:t>a blank. This should be the buffer</w:t>
      </w:r>
      <w:r w:rsidR="00B931FA" w:rsidRPr="00771C72">
        <w:rPr>
          <w:rFonts w:ascii="Cambria" w:hAnsi="Cambria"/>
          <w:sz w:val="22"/>
          <w:szCs w:val="22"/>
        </w:rPr>
        <w:t xml:space="preserve"> into which</w:t>
      </w:r>
      <w:r w:rsidR="001A1981" w:rsidRPr="00771C72">
        <w:rPr>
          <w:rFonts w:ascii="Cambria" w:hAnsi="Cambria"/>
          <w:sz w:val="22"/>
          <w:szCs w:val="22"/>
        </w:rPr>
        <w:t xml:space="preserve"> your sample was eluted.</w:t>
      </w:r>
    </w:p>
    <w:p w:rsidR="008E39C9" w:rsidRPr="00771C72" w:rsidRDefault="001A1981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Pipette 2</w:t>
      </w:r>
      <w:r w:rsidR="00E84685" w:rsidRPr="00771C72">
        <w:rPr>
          <w:rFonts w:ascii="Cambria" w:hAnsi="Cambria"/>
          <w:sz w:val="22"/>
          <w:szCs w:val="22"/>
        </w:rPr>
        <w:t>ul buffer onto spec.</w:t>
      </w:r>
    </w:p>
    <w:p w:rsidR="008E39C9" w:rsidRPr="00771C72" w:rsidRDefault="00E84685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Carefully close arm.</w:t>
      </w:r>
    </w:p>
    <w:p w:rsidR="008E39C9" w:rsidRPr="00771C72" w:rsidRDefault="00E84685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Visualize drop</w:t>
      </w:r>
      <w:r w:rsidR="00B931FA" w:rsidRPr="00771C72">
        <w:rPr>
          <w:rFonts w:ascii="Cambria" w:hAnsi="Cambria"/>
          <w:sz w:val="22"/>
          <w:szCs w:val="22"/>
        </w:rPr>
        <w:t xml:space="preserve"> to ensure the drop was caught between the arm and the plate</w:t>
      </w:r>
      <w:r w:rsidRPr="00771C72">
        <w:rPr>
          <w:rFonts w:ascii="Cambria" w:hAnsi="Cambria"/>
          <w:sz w:val="22"/>
          <w:szCs w:val="22"/>
        </w:rPr>
        <w:t>.</w:t>
      </w:r>
    </w:p>
    <w:p w:rsidR="008E39C9" w:rsidRPr="00771C72" w:rsidRDefault="00E84685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Click “Blank” on the screen (located in top ribbon).</w:t>
      </w:r>
    </w:p>
    <w:p w:rsidR="008E39C9" w:rsidRPr="00771C72" w:rsidRDefault="00E84685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 xml:space="preserve">Wipe both sensors with </w:t>
      </w:r>
      <w:proofErr w:type="spellStart"/>
      <w:r w:rsidRPr="00771C72">
        <w:rPr>
          <w:rFonts w:ascii="Cambria" w:hAnsi="Cambria"/>
          <w:sz w:val="22"/>
          <w:szCs w:val="22"/>
        </w:rPr>
        <w:t>kim</w:t>
      </w:r>
      <w:proofErr w:type="spellEnd"/>
      <w:r w:rsidRPr="00771C72">
        <w:rPr>
          <w:rFonts w:ascii="Cambria" w:hAnsi="Cambria"/>
          <w:sz w:val="22"/>
          <w:szCs w:val="22"/>
        </w:rPr>
        <w:t>-wipe.</w:t>
      </w:r>
    </w:p>
    <w:p w:rsidR="008E39C9" w:rsidRPr="00771C72" w:rsidRDefault="00E84685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Measure your sample</w:t>
      </w:r>
      <w:r w:rsidR="00B931FA" w:rsidRPr="00771C72">
        <w:rPr>
          <w:rFonts w:ascii="Cambria" w:hAnsi="Cambria"/>
          <w:sz w:val="22"/>
          <w:szCs w:val="22"/>
        </w:rPr>
        <w:t>(</w:t>
      </w:r>
      <w:r w:rsidRPr="00771C72">
        <w:rPr>
          <w:rFonts w:ascii="Cambria" w:hAnsi="Cambria"/>
          <w:sz w:val="22"/>
          <w:szCs w:val="22"/>
        </w:rPr>
        <w:t>s</w:t>
      </w:r>
      <w:r w:rsidR="00B931FA" w:rsidRPr="00771C72">
        <w:rPr>
          <w:rFonts w:ascii="Cambria" w:hAnsi="Cambria"/>
          <w:sz w:val="22"/>
          <w:szCs w:val="22"/>
        </w:rPr>
        <w:t>)</w:t>
      </w:r>
      <w:r w:rsidRPr="00771C72">
        <w:rPr>
          <w:rFonts w:ascii="Cambria" w:hAnsi="Cambria"/>
          <w:sz w:val="22"/>
          <w:szCs w:val="22"/>
        </w:rPr>
        <w:t>.</w:t>
      </w:r>
    </w:p>
    <w:p w:rsidR="008E39C9" w:rsidRPr="00771C72" w:rsidRDefault="00E84685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Pipette 2ul sample onto spec.</w:t>
      </w:r>
    </w:p>
    <w:p w:rsidR="008E39C9" w:rsidRPr="00771C72" w:rsidRDefault="00E84685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Carefully close arm.</w:t>
      </w:r>
    </w:p>
    <w:p w:rsidR="008E39C9" w:rsidRPr="00771C72" w:rsidRDefault="00B931FA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 xml:space="preserve">Visualize drop to </w:t>
      </w:r>
      <w:r w:rsidRPr="00771C72">
        <w:rPr>
          <w:rFonts w:ascii="Cambria" w:hAnsi="Cambria"/>
          <w:sz w:val="22"/>
          <w:szCs w:val="22"/>
        </w:rPr>
        <w:t>ensure</w:t>
      </w:r>
      <w:r w:rsidRPr="00771C72">
        <w:rPr>
          <w:rFonts w:ascii="Cambria" w:hAnsi="Cambria"/>
          <w:sz w:val="22"/>
          <w:szCs w:val="22"/>
        </w:rPr>
        <w:t xml:space="preserve"> the drop was caught between the arm and the plate.</w:t>
      </w:r>
    </w:p>
    <w:p w:rsidR="008E39C9" w:rsidRPr="00771C72" w:rsidRDefault="00E84685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Type sample ID in right window.</w:t>
      </w:r>
    </w:p>
    <w:p w:rsidR="008E39C9" w:rsidRPr="00771C72" w:rsidRDefault="00E84685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Click “Measure” on the screen (located in top ribbon).</w:t>
      </w:r>
    </w:p>
    <w:p w:rsidR="008E39C9" w:rsidRPr="00771C72" w:rsidRDefault="00E84685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 xml:space="preserve">Wipe both sensors with </w:t>
      </w:r>
      <w:proofErr w:type="spellStart"/>
      <w:r w:rsidRPr="00771C72">
        <w:rPr>
          <w:rFonts w:ascii="Cambria" w:hAnsi="Cambria"/>
          <w:sz w:val="22"/>
          <w:szCs w:val="22"/>
        </w:rPr>
        <w:t>kim</w:t>
      </w:r>
      <w:proofErr w:type="spellEnd"/>
      <w:r w:rsidRPr="00771C72">
        <w:rPr>
          <w:rFonts w:ascii="Cambria" w:hAnsi="Cambria"/>
          <w:sz w:val="22"/>
          <w:szCs w:val="22"/>
        </w:rPr>
        <w:t>-wipe.</w:t>
      </w:r>
    </w:p>
    <w:p w:rsidR="008E39C9" w:rsidRPr="00771C72" w:rsidRDefault="00E84685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Repeat step 8-9 for remaining samples.</w:t>
      </w:r>
    </w:p>
    <w:p w:rsidR="00821F13" w:rsidRPr="00771C72" w:rsidRDefault="00E84685" w:rsidP="00821F13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 xml:space="preserve">When finished, </w:t>
      </w:r>
      <w:r w:rsidR="00B931FA" w:rsidRPr="00771C72">
        <w:rPr>
          <w:rFonts w:ascii="Cambria" w:hAnsi="Cambria"/>
          <w:sz w:val="22"/>
          <w:szCs w:val="22"/>
        </w:rPr>
        <w:t xml:space="preserve">pipetted 2uL </w:t>
      </w:r>
      <w:proofErr w:type="spellStart"/>
      <w:r w:rsidR="00B931FA" w:rsidRPr="00771C72">
        <w:rPr>
          <w:rFonts w:ascii="Cambria" w:hAnsi="Cambria"/>
          <w:sz w:val="22"/>
          <w:szCs w:val="22"/>
        </w:rPr>
        <w:t>MilliQ</w:t>
      </w:r>
      <w:proofErr w:type="spellEnd"/>
      <w:r w:rsidR="00B931FA" w:rsidRPr="00771C72">
        <w:rPr>
          <w:rFonts w:ascii="Cambria" w:hAnsi="Cambria"/>
          <w:sz w:val="22"/>
          <w:szCs w:val="22"/>
        </w:rPr>
        <w:t xml:space="preserve"> water onto the plate, wipe clean, and </w:t>
      </w:r>
      <w:r w:rsidRPr="00771C72">
        <w:rPr>
          <w:rFonts w:ascii="Cambria" w:hAnsi="Cambria"/>
          <w:sz w:val="22"/>
          <w:szCs w:val="22"/>
        </w:rPr>
        <w:t xml:space="preserve">fold and place clean </w:t>
      </w:r>
      <w:proofErr w:type="spellStart"/>
      <w:r w:rsidRPr="00771C72">
        <w:rPr>
          <w:rFonts w:ascii="Cambria" w:hAnsi="Cambria"/>
          <w:sz w:val="22"/>
          <w:szCs w:val="22"/>
        </w:rPr>
        <w:t>kim</w:t>
      </w:r>
      <w:proofErr w:type="spellEnd"/>
      <w:r w:rsidRPr="00771C72">
        <w:rPr>
          <w:rFonts w:ascii="Cambria" w:hAnsi="Cambria"/>
          <w:sz w:val="22"/>
          <w:szCs w:val="22"/>
        </w:rPr>
        <w:t>-wipe between sensors for next user.</w:t>
      </w:r>
    </w:p>
    <w:p w:rsidR="008E39C9" w:rsidRPr="00771C72" w:rsidRDefault="00821F13" w:rsidP="008E39C9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Export Data:</w:t>
      </w:r>
    </w:p>
    <w:p w:rsidR="008E39C9" w:rsidRPr="00771C72" w:rsidRDefault="00821F13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Click “Show Report” in top ribbon.</w:t>
      </w:r>
    </w:p>
    <w:p w:rsidR="008E39C9" w:rsidRPr="00771C72" w:rsidRDefault="00821F13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Click Reports/</w:t>
      </w:r>
      <w:r w:rsidR="00822457" w:rsidRPr="00771C72">
        <w:rPr>
          <w:rFonts w:ascii="Cambria" w:hAnsi="Cambria"/>
          <w:sz w:val="22"/>
          <w:szCs w:val="22"/>
        </w:rPr>
        <w:t xml:space="preserve"> “</w:t>
      </w:r>
      <w:r w:rsidRPr="00771C72">
        <w:rPr>
          <w:rFonts w:ascii="Cambria" w:hAnsi="Cambria"/>
          <w:sz w:val="22"/>
          <w:szCs w:val="22"/>
        </w:rPr>
        <w:t>Save Report.”</w:t>
      </w:r>
    </w:p>
    <w:p w:rsidR="008E39C9" w:rsidRPr="00771C72" w:rsidRDefault="00821F13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Select “Full Report.”</w:t>
      </w:r>
    </w:p>
    <w:p w:rsidR="008E39C9" w:rsidRPr="00771C72" w:rsidRDefault="00822457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Save f</w:t>
      </w:r>
      <w:r w:rsidR="00821F13" w:rsidRPr="00771C72">
        <w:rPr>
          <w:rFonts w:ascii="Cambria" w:hAnsi="Cambria"/>
          <w:sz w:val="22"/>
          <w:szCs w:val="22"/>
        </w:rPr>
        <w:t xml:space="preserve">ile </w:t>
      </w:r>
      <w:r w:rsidRPr="00771C72">
        <w:rPr>
          <w:rFonts w:ascii="Cambria" w:hAnsi="Cambria"/>
          <w:sz w:val="22"/>
          <w:szCs w:val="22"/>
        </w:rPr>
        <w:t>in</w:t>
      </w:r>
      <w:r w:rsidR="00821F13" w:rsidRPr="00771C72">
        <w:rPr>
          <w:rFonts w:ascii="Cambria" w:hAnsi="Cambria"/>
          <w:sz w:val="22"/>
          <w:szCs w:val="22"/>
        </w:rPr>
        <w:t xml:space="preserve"> Dropbox/OGL Shared Files/General Lab/Common Lab Space/Equipment/Nanodrop</w:t>
      </w:r>
    </w:p>
    <w:p w:rsidR="008E39C9" w:rsidRPr="00771C72" w:rsidRDefault="00821F13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Select OGL lots and create new lot folder.</w:t>
      </w:r>
    </w:p>
    <w:p w:rsidR="008E39C9" w:rsidRPr="00771C72" w:rsidRDefault="00821F13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i/>
          <w:sz w:val="22"/>
          <w:szCs w:val="22"/>
        </w:rPr>
        <w:t>OR</w:t>
      </w:r>
      <w:r w:rsidRPr="00771C72">
        <w:rPr>
          <w:rFonts w:ascii="Cambria" w:hAnsi="Cambria"/>
          <w:sz w:val="22"/>
          <w:szCs w:val="22"/>
        </w:rPr>
        <w:t xml:space="preserve"> if it is not an OGL lot, save in your personal folder in same location.</w:t>
      </w:r>
    </w:p>
    <w:p w:rsidR="008E39C9" w:rsidRPr="00771C72" w:rsidRDefault="00821F13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 xml:space="preserve">Naming Protocol: Lot </w:t>
      </w:r>
      <w:proofErr w:type="spellStart"/>
      <w:r w:rsidRPr="00771C72">
        <w:rPr>
          <w:rFonts w:ascii="Cambria" w:hAnsi="Cambria"/>
          <w:sz w:val="22"/>
          <w:szCs w:val="22"/>
        </w:rPr>
        <w:t>Number_tubenumbers_date_initials</w:t>
      </w:r>
      <w:proofErr w:type="spellEnd"/>
    </w:p>
    <w:p w:rsidR="00882EC8" w:rsidRPr="00771C72" w:rsidRDefault="00821F13" w:rsidP="00882EC8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Ex: L00234_1-8_2-12-18_HJAM</w:t>
      </w:r>
    </w:p>
    <w:p w:rsidR="008E39C9" w:rsidRPr="00771C72" w:rsidRDefault="00882EC8" w:rsidP="008E39C9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Data Ana</w:t>
      </w:r>
      <w:r w:rsidR="008E39C9" w:rsidRPr="00771C72">
        <w:rPr>
          <w:rFonts w:ascii="Cambria" w:hAnsi="Cambria"/>
          <w:sz w:val="22"/>
          <w:szCs w:val="22"/>
        </w:rPr>
        <w:t>l</w:t>
      </w:r>
      <w:r w:rsidRPr="00771C72">
        <w:rPr>
          <w:rFonts w:ascii="Cambria" w:hAnsi="Cambria"/>
          <w:sz w:val="22"/>
          <w:szCs w:val="22"/>
        </w:rPr>
        <w:t>ysis:</w:t>
      </w:r>
    </w:p>
    <w:p w:rsidR="008E39C9" w:rsidRPr="00771C72" w:rsidRDefault="00882EC8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View your data output in Excel.</w:t>
      </w:r>
    </w:p>
    <w:p w:rsidR="008E39C9" w:rsidRPr="00771C72" w:rsidRDefault="00882EC8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Open Excel first, then open file.</w:t>
      </w:r>
    </w:p>
    <w:p w:rsidR="008E39C9" w:rsidRPr="00771C72" w:rsidRDefault="00822457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Make sure to ‘save as’ your file, otherwise it will overwrite your .</w:t>
      </w:r>
      <w:proofErr w:type="spellStart"/>
      <w:r w:rsidRPr="00771C72">
        <w:rPr>
          <w:rFonts w:ascii="Cambria" w:hAnsi="Cambria"/>
          <w:sz w:val="22"/>
          <w:szCs w:val="22"/>
        </w:rPr>
        <w:t>xls</w:t>
      </w:r>
      <w:proofErr w:type="spellEnd"/>
      <w:r w:rsidRPr="00771C72">
        <w:rPr>
          <w:rFonts w:ascii="Cambria" w:hAnsi="Cambria"/>
          <w:sz w:val="22"/>
          <w:szCs w:val="22"/>
        </w:rPr>
        <w:t xml:space="preserve"> formulas or modifications and save it as a .</w:t>
      </w:r>
      <w:proofErr w:type="spellStart"/>
      <w:r w:rsidRPr="00771C72">
        <w:rPr>
          <w:rFonts w:ascii="Cambria" w:hAnsi="Cambria"/>
          <w:sz w:val="22"/>
          <w:szCs w:val="22"/>
        </w:rPr>
        <w:t>ndv</w:t>
      </w:r>
      <w:proofErr w:type="spellEnd"/>
      <w:r w:rsidRPr="00771C72">
        <w:rPr>
          <w:rFonts w:ascii="Cambria" w:hAnsi="Cambria"/>
          <w:sz w:val="22"/>
          <w:szCs w:val="22"/>
        </w:rPr>
        <w:t xml:space="preserve"> file.</w:t>
      </w:r>
    </w:p>
    <w:p w:rsidR="008E39C9" w:rsidRPr="00771C72" w:rsidRDefault="00871B33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DNA is absorbed at A260, while a</w:t>
      </w:r>
      <w:r w:rsidR="00882EC8" w:rsidRPr="00771C72">
        <w:rPr>
          <w:rFonts w:ascii="Cambria" w:hAnsi="Cambria"/>
          <w:sz w:val="22"/>
          <w:szCs w:val="22"/>
        </w:rPr>
        <w:t>ny contaminates are absorbed at A280 (protein) and A230 (carbohydrate)</w:t>
      </w:r>
      <w:r w:rsidR="00822457" w:rsidRPr="00771C72">
        <w:rPr>
          <w:rFonts w:ascii="Cambria" w:hAnsi="Cambria"/>
          <w:sz w:val="22"/>
          <w:szCs w:val="22"/>
        </w:rPr>
        <w:t>,</w:t>
      </w:r>
      <w:r w:rsidRPr="00771C72">
        <w:rPr>
          <w:rFonts w:ascii="Cambria" w:hAnsi="Cambria"/>
          <w:sz w:val="22"/>
          <w:szCs w:val="22"/>
        </w:rPr>
        <w:t xml:space="preserve"> which alter the 260/280 ratio and 260/230 ratio.</w:t>
      </w:r>
    </w:p>
    <w:p w:rsidR="008E39C9" w:rsidRPr="00771C72" w:rsidRDefault="00871B33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lastRenderedPageBreak/>
        <w:t>You want both of these ratios to be 1.8-2.2</w:t>
      </w:r>
    </w:p>
    <w:p w:rsidR="008E39C9" w:rsidRPr="00771C72" w:rsidRDefault="00871B33" w:rsidP="008E39C9">
      <w:pPr>
        <w:pStyle w:val="ListParagraph"/>
        <w:numPr>
          <w:ilvl w:val="1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Concentration is given and can be used to calculate normalized yield (using the weight of tissue extracted).</w:t>
      </w:r>
    </w:p>
    <w:p w:rsidR="008E39C9" w:rsidRPr="00771C72" w:rsidRDefault="00822457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(Concentration * elution volume)/extracted tissue weight</w:t>
      </w:r>
    </w:p>
    <w:p w:rsidR="00822457" w:rsidRPr="00771C72" w:rsidRDefault="00822457" w:rsidP="008E39C9">
      <w:pPr>
        <w:pStyle w:val="ListParagraph"/>
        <w:numPr>
          <w:ilvl w:val="2"/>
          <w:numId w:val="3"/>
        </w:numPr>
        <w:rPr>
          <w:rFonts w:ascii="Cambria" w:hAnsi="Cambria"/>
          <w:sz w:val="22"/>
          <w:szCs w:val="22"/>
        </w:rPr>
      </w:pPr>
      <w:r w:rsidRPr="00771C72">
        <w:rPr>
          <w:rFonts w:ascii="Cambria" w:hAnsi="Cambria"/>
          <w:sz w:val="22"/>
          <w:szCs w:val="22"/>
        </w:rPr>
        <w:t>Make sure units are the same (i.e., ng/</w:t>
      </w:r>
      <w:proofErr w:type="spellStart"/>
      <w:r w:rsidRPr="00771C72">
        <w:rPr>
          <w:rFonts w:ascii="Cambria" w:hAnsi="Cambria"/>
          <w:sz w:val="22"/>
          <w:szCs w:val="22"/>
        </w:rPr>
        <w:t>uL</w:t>
      </w:r>
      <w:proofErr w:type="spellEnd"/>
      <w:r w:rsidRPr="00771C72">
        <w:rPr>
          <w:rFonts w:ascii="Cambria" w:hAnsi="Cambria"/>
          <w:sz w:val="22"/>
          <w:szCs w:val="22"/>
        </w:rPr>
        <w:t xml:space="preserve"> vs. mg of extracted tissue)</w:t>
      </w:r>
    </w:p>
    <w:sectPr w:rsidR="00822457" w:rsidRPr="00771C72" w:rsidSect="006F13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363" w:rsidRDefault="00B51363" w:rsidP="0019124D">
      <w:r>
        <w:separator/>
      </w:r>
    </w:p>
  </w:endnote>
  <w:endnote w:type="continuationSeparator" w:id="0">
    <w:p w:rsidR="00B51363" w:rsidRDefault="00B51363" w:rsidP="0019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24D" w:rsidRPr="0019124D" w:rsidRDefault="0019124D">
    <w:pPr>
      <w:pStyle w:val="Footer"/>
      <w:rPr>
        <w:rFonts w:ascii="Cambria" w:hAnsi="Cambria"/>
      </w:rPr>
    </w:pPr>
    <w:r w:rsidRPr="0019124D">
      <w:rPr>
        <w:rFonts w:ascii="Cambria" w:hAnsi="Cambria"/>
      </w:rPr>
      <w:t xml:space="preserve">Updated </w:t>
    </w:r>
    <w:r w:rsidRPr="0019124D">
      <w:rPr>
        <w:rFonts w:ascii="Cambria" w:hAnsi="Cambria"/>
      </w:rPr>
      <w:fldChar w:fldCharType="begin"/>
    </w:r>
    <w:r w:rsidRPr="0019124D">
      <w:rPr>
        <w:rFonts w:ascii="Cambria" w:hAnsi="Cambria"/>
      </w:rPr>
      <w:instrText xml:space="preserve"> DATE \@ "MMMM d, yyyy" </w:instrText>
    </w:r>
    <w:r w:rsidRPr="0019124D">
      <w:rPr>
        <w:rFonts w:ascii="Cambria" w:hAnsi="Cambria"/>
      </w:rPr>
      <w:fldChar w:fldCharType="separate"/>
    </w:r>
    <w:r w:rsidR="00EF7DCC">
      <w:rPr>
        <w:rFonts w:ascii="Cambria" w:hAnsi="Cambria"/>
        <w:noProof/>
      </w:rPr>
      <w:t>October 4, 2018</w:t>
    </w:r>
    <w:r w:rsidRPr="0019124D">
      <w:rPr>
        <w:rFonts w:ascii="Cambria" w:hAnsi="Cambria"/>
      </w:rPr>
      <w:fldChar w:fldCharType="end"/>
    </w:r>
    <w:r w:rsidRPr="0019124D">
      <w:rPr>
        <w:rFonts w:ascii="Cambria" w:hAnsi="Cambria"/>
      </w:rPr>
      <w:t xml:space="preserve"> RKF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363" w:rsidRDefault="00B51363" w:rsidP="0019124D">
      <w:r>
        <w:separator/>
      </w:r>
    </w:p>
  </w:footnote>
  <w:footnote w:type="continuationSeparator" w:id="0">
    <w:p w:rsidR="00B51363" w:rsidRDefault="00B51363" w:rsidP="0019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C72" w:rsidRPr="00771C72" w:rsidRDefault="00771C72">
    <w:pPr>
      <w:pStyle w:val="Header"/>
      <w:rPr>
        <w:rFonts w:ascii="Cambria" w:hAnsi="Cambria"/>
        <w:sz w:val="22"/>
        <w:szCs w:val="22"/>
      </w:rPr>
    </w:pPr>
    <w:r w:rsidRPr="00771C72">
      <w:rPr>
        <w:rFonts w:ascii="Cambria" w:hAnsi="Cambria"/>
        <w:sz w:val="22"/>
        <w:szCs w:val="22"/>
      </w:rPr>
      <w:t>U</w:t>
    </w:r>
    <w:r w:rsidR="009A4851">
      <w:rPr>
        <w:rFonts w:ascii="Cambria" w:hAnsi="Cambria"/>
        <w:sz w:val="22"/>
        <w:szCs w:val="22"/>
      </w:rPr>
      <w:t>pdate</w:t>
    </w:r>
    <w:r w:rsidRPr="00771C72">
      <w:rPr>
        <w:rFonts w:ascii="Cambria" w:hAnsi="Cambria"/>
        <w:sz w:val="22"/>
        <w:szCs w:val="22"/>
      </w:rPr>
      <w:t xml:space="preserve"> </w:t>
    </w:r>
    <w:r>
      <w:rPr>
        <w:rFonts w:ascii="Cambria" w:hAnsi="Cambria"/>
        <w:sz w:val="22"/>
        <w:szCs w:val="22"/>
      </w:rPr>
      <w:t xml:space="preserve">1 </w:t>
    </w:r>
    <w:r w:rsidRPr="00771C72">
      <w:rPr>
        <w:rFonts w:ascii="Cambria" w:hAnsi="Cambria"/>
        <w:sz w:val="22"/>
        <w:szCs w:val="22"/>
      </w:rPr>
      <w:t xml:space="preserve">October </w:t>
    </w:r>
    <w:r>
      <w:rPr>
        <w:rFonts w:ascii="Cambria" w:hAnsi="Cambria"/>
        <w:sz w:val="22"/>
        <w:szCs w:val="22"/>
      </w:rPr>
      <w:t>2018</w:t>
    </w:r>
    <w:r w:rsidRPr="00771C72">
      <w:rPr>
        <w:rFonts w:ascii="Cambria" w:hAnsi="Cambria"/>
        <w:sz w:val="22"/>
        <w:szCs w:val="22"/>
      </w:rPr>
      <w:t xml:space="preserve"> </w:t>
    </w:r>
    <w:r>
      <w:rPr>
        <w:rFonts w:ascii="Cambria" w:hAnsi="Cambria"/>
        <w:sz w:val="22"/>
        <w:szCs w:val="22"/>
      </w:rPr>
      <w:t>HJAM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77B6"/>
    <w:multiLevelType w:val="hybridMultilevel"/>
    <w:tmpl w:val="23A490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4BEE"/>
    <w:multiLevelType w:val="hybridMultilevel"/>
    <w:tmpl w:val="69FC6A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840EF"/>
    <w:multiLevelType w:val="hybridMultilevel"/>
    <w:tmpl w:val="BA9C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048A8"/>
    <w:multiLevelType w:val="hybridMultilevel"/>
    <w:tmpl w:val="4BE27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FA"/>
    <w:rsid w:val="0019124D"/>
    <w:rsid w:val="001A1981"/>
    <w:rsid w:val="00472D0E"/>
    <w:rsid w:val="00506044"/>
    <w:rsid w:val="006F1304"/>
    <w:rsid w:val="007123E1"/>
    <w:rsid w:val="00771C72"/>
    <w:rsid w:val="00821F13"/>
    <w:rsid w:val="00822457"/>
    <w:rsid w:val="00822677"/>
    <w:rsid w:val="008424E8"/>
    <w:rsid w:val="00847383"/>
    <w:rsid w:val="00871B33"/>
    <w:rsid w:val="00882EC8"/>
    <w:rsid w:val="008E39C9"/>
    <w:rsid w:val="009A4851"/>
    <w:rsid w:val="009F7C45"/>
    <w:rsid w:val="00AB45CB"/>
    <w:rsid w:val="00B51363"/>
    <w:rsid w:val="00B670A0"/>
    <w:rsid w:val="00B931FA"/>
    <w:rsid w:val="00C46391"/>
    <w:rsid w:val="00E84685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92752"/>
  <w14:defaultImageDpi w14:val="32767"/>
  <w15:chartTrackingRefBased/>
  <w15:docId w15:val="{3A48E2AF-3763-2E45-891E-A5E640E3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24D"/>
  </w:style>
  <w:style w:type="paragraph" w:styleId="Footer">
    <w:name w:val="footer"/>
    <w:basedOn w:val="Normal"/>
    <w:link w:val="FooterChar"/>
    <w:uiPriority w:val="99"/>
    <w:unhideWhenUsed/>
    <w:rsid w:val="0019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idagosempervirens/Dropbox/OGL%20Shared%20Files/_OGL%20Protocols/Nanodrop_Protocol_20Sept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Nanodrop_Protocol_20Sept2018.dotx</Template>
  <TotalTime>30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Appiah-Madson</dc:creator>
  <cp:keywords/>
  <dc:description/>
  <cp:lastModifiedBy>Hannah Appiah-Madson</cp:lastModifiedBy>
  <cp:revision>5</cp:revision>
  <cp:lastPrinted>2018-10-04T17:25:00Z</cp:lastPrinted>
  <dcterms:created xsi:type="dcterms:W3CDTF">2018-10-01T19:20:00Z</dcterms:created>
  <dcterms:modified xsi:type="dcterms:W3CDTF">2018-10-05T21:39:00Z</dcterms:modified>
</cp:coreProperties>
</file>